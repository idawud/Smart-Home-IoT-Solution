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B8" w:rsidRDefault="00107457" w:rsidP="00E279B8">
      <w:pPr>
        <w:pStyle w:val="Subtitle"/>
      </w:pPr>
      <w:sdt>
        <w:sdtPr>
          <w:alias w:val="Version:"/>
          <w:tag w:val="Version:"/>
          <w:id w:val="-907991857"/>
          <w:placeholder>
            <w:docPart w:val="D9E4CCC6636C4A1BA0101B64A1449360"/>
          </w:placeholder>
          <w:temporary/>
          <w:showingPlcHdr/>
          <w15:appearance w15:val="hidden"/>
        </w:sdtPr>
        <w:sdtEndPr/>
        <w:sdtContent>
          <w:r w:rsidR="00B87079">
            <w:t>Version</w:t>
          </w:r>
        </w:sdtContent>
      </w:sdt>
      <w:r w:rsidR="00E279B8">
        <w:t xml:space="preserve"> </w:t>
      </w:r>
      <w:r w:rsidR="00616B53">
        <w:t>1.0</w:t>
      </w:r>
    </w:p>
    <w:p w:rsidR="00616B53" w:rsidRDefault="00616B53" w:rsidP="00616B53">
      <w:pPr>
        <w:pStyle w:val="Subtitle"/>
      </w:pPr>
      <w:r>
        <w:t>15/11/2018</w:t>
      </w:r>
    </w:p>
    <w:p w:rsidR="00616B53" w:rsidRDefault="00616B53" w:rsidP="00616B53">
      <w:pPr>
        <w:pStyle w:val="Subtitle"/>
      </w:pPr>
    </w:p>
    <w:p w:rsidR="00616B53" w:rsidRDefault="00616B53" w:rsidP="00616B53">
      <w:pPr>
        <w:pStyle w:val="Subtitle"/>
      </w:pPr>
    </w:p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Pr="00616B53" w:rsidRDefault="00616B53" w:rsidP="00616B53"/>
    <w:p w:rsidR="00616B53" w:rsidRDefault="00616B53" w:rsidP="00616B53">
      <w:pPr>
        <w:pStyle w:val="Subtitle"/>
      </w:pPr>
    </w:p>
    <w:p w:rsidR="00616B53" w:rsidRDefault="00616B53" w:rsidP="00616B53">
      <w:pPr>
        <w:pStyle w:val="Subtitle"/>
        <w:jc w:val="center"/>
        <w:rPr>
          <w:rFonts w:ascii="Perpetua Titling MT" w:hAnsi="Perpetua Titling MT"/>
          <w:b/>
          <w:sz w:val="78"/>
        </w:rPr>
      </w:pPr>
      <w:r w:rsidRPr="00616B53">
        <w:rPr>
          <w:rFonts w:ascii="Perpetua Titling MT" w:hAnsi="Perpetua Titling MT"/>
          <w:b/>
          <w:sz w:val="78"/>
        </w:rPr>
        <w:t>SMART HOME</w:t>
      </w:r>
    </w:p>
    <w:p w:rsidR="00454B2E" w:rsidRPr="00EA2841" w:rsidRDefault="00454B2E" w:rsidP="00454B2E">
      <w:pPr>
        <w:jc w:val="center"/>
        <w:rPr>
          <w:sz w:val="30"/>
        </w:rPr>
      </w:pPr>
      <w:r w:rsidRPr="00EA2841">
        <w:rPr>
          <w:sz w:val="30"/>
        </w:rPr>
        <w:t>UNIVERSITY OF CAPE COAST, 2018</w:t>
      </w:r>
    </w:p>
    <w:p w:rsidR="00616B53" w:rsidRDefault="00616B53" w:rsidP="00616B53">
      <w:pPr>
        <w:pStyle w:val="Subtitle"/>
      </w:pPr>
    </w:p>
    <w:p w:rsidR="00616B53" w:rsidRDefault="00616B53" w:rsidP="00616B53">
      <w:pPr>
        <w:pStyle w:val="Subtitle"/>
      </w:pPr>
    </w:p>
    <w:p w:rsidR="00E279B8" w:rsidRDefault="00E279B8" w:rsidP="00616B53">
      <w:pPr>
        <w:pStyle w:val="Subtitle"/>
      </w:pPr>
    </w:p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616B53" w:rsidRDefault="00616B53" w:rsidP="00616B53"/>
    <w:p w:rsidR="00E279B8" w:rsidRDefault="00107457" w:rsidP="00454B2E">
      <w:pPr>
        <w:pStyle w:val="Subtitle"/>
        <w:ind w:left="0"/>
        <w:jc w:val="center"/>
      </w:pPr>
      <w:sdt>
        <w:sdtPr>
          <w:alias w:val="Presented by:"/>
          <w:tag w:val="Presented by:"/>
          <w:id w:val="2116784469"/>
          <w:placeholder>
            <w:docPart w:val="F281092E38CD40F2811A438D81508A35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F6CC5C9B2A89496A8525C4011827064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16B53">
            <w:t>Jerry &amp; DAWUD</w:t>
          </w:r>
        </w:sdtContent>
      </w:sdt>
    </w:p>
    <w:p w:rsidR="00E039D5" w:rsidRDefault="00E039D5" w:rsidP="00E039D5">
      <w:pPr>
        <w:pStyle w:val="Heading2"/>
        <w:ind w:left="0"/>
      </w:pPr>
      <w:r w:rsidRPr="00E039D5">
        <w:lastRenderedPageBreak/>
        <w:t>OVERVIEW</w:t>
      </w:r>
    </w:p>
    <w:p w:rsidR="00111CAB" w:rsidRPr="00111CAB" w:rsidRDefault="00111CAB" w:rsidP="00111CAB">
      <w:pPr>
        <w:pStyle w:val="Heading3"/>
        <w:ind w:left="0"/>
      </w:pPr>
      <w:r w:rsidRPr="00111CAB">
        <w:t>DEFINITION</w:t>
      </w:r>
    </w:p>
    <w:p w:rsidR="0072005C" w:rsidRPr="0072005C" w:rsidRDefault="0072005C" w:rsidP="0072005C">
      <w:pPr>
        <w:ind w:left="0"/>
        <w:rPr>
          <w:sz w:val="24"/>
        </w:rPr>
      </w:pPr>
      <w:r w:rsidRPr="0072005C">
        <w:rPr>
          <w:sz w:val="24"/>
        </w:rPr>
        <w:t>A smart home is a residence that uses internet-connected devices to enable the remote monitoring and management of appliances and systems, such as lighting and heating.</w:t>
      </w:r>
    </w:p>
    <w:p w:rsidR="00907CBB" w:rsidRDefault="00907CBB" w:rsidP="0072005C">
      <w:pPr>
        <w:ind w:left="0"/>
      </w:pPr>
    </w:p>
    <w:p w:rsidR="00B7063C" w:rsidRDefault="00B7063C" w:rsidP="00B7063C">
      <w:pPr>
        <w:pStyle w:val="Heading3"/>
        <w:ind w:left="0"/>
      </w:pPr>
      <w:r w:rsidRPr="00B7063C">
        <w:t>THE PROBLEM</w:t>
      </w:r>
    </w:p>
    <w:p w:rsidR="00B7063C" w:rsidRPr="00B7063C" w:rsidRDefault="00B7063C" w:rsidP="00B7063C">
      <w:pPr>
        <w:ind w:left="0"/>
      </w:pPr>
      <w:r w:rsidRPr="00B7063C">
        <w:t xml:space="preserve">Energy </w:t>
      </w:r>
      <w:proofErr w:type="gramStart"/>
      <w:r w:rsidRPr="00B7063C">
        <w:t>is mostly wasted</w:t>
      </w:r>
      <w:proofErr w:type="gramEnd"/>
      <w:r w:rsidRPr="00B7063C">
        <w:t xml:space="preserve"> at h</w:t>
      </w:r>
      <w:r>
        <w:t xml:space="preserve">omes, offices and laboratories. </w:t>
      </w:r>
      <w:r w:rsidRPr="00B7063C">
        <w:t>As humans, we may not be able to manage energy ef</w:t>
      </w:r>
      <w:r>
        <w:t>ficiently due to forgetfulness.</w:t>
      </w:r>
    </w:p>
    <w:p w:rsidR="00B7063C" w:rsidRDefault="00B7063C" w:rsidP="00B7063C">
      <w:pPr>
        <w:ind w:left="0"/>
      </w:pPr>
      <w:r w:rsidRPr="00B7063C">
        <w:t>Moreover, we wish we could switch on/off our lighting systems, appliances and other devices away from home.</w:t>
      </w:r>
    </w:p>
    <w:p w:rsidR="00B7063C" w:rsidRDefault="00B7063C" w:rsidP="00B7063C">
      <w:pPr>
        <w:ind w:left="0"/>
      </w:pPr>
      <w:r>
        <w:t>These challenges have made it needful to develop a system to meet these needs.</w:t>
      </w:r>
    </w:p>
    <w:p w:rsidR="0071683D" w:rsidRDefault="0071683D" w:rsidP="00B7063C">
      <w:pPr>
        <w:ind w:left="0"/>
      </w:pPr>
    </w:p>
    <w:p w:rsidR="0071683D" w:rsidRDefault="0071683D" w:rsidP="0071683D">
      <w:pPr>
        <w:pStyle w:val="Heading3"/>
        <w:ind w:left="0"/>
      </w:pPr>
      <w:r w:rsidRPr="0071683D">
        <w:t>THE SOLUTION</w:t>
      </w:r>
    </w:p>
    <w:p w:rsidR="0071683D" w:rsidRPr="0071683D" w:rsidRDefault="0071683D" w:rsidP="0071683D">
      <w:pPr>
        <w:ind w:left="0"/>
      </w:pPr>
      <w:r w:rsidRPr="0071683D">
        <w:t>Smart Home will allow users to control their lighting system, appliances and other devices.</w:t>
      </w:r>
    </w:p>
    <w:p w:rsidR="0071683D" w:rsidRDefault="0071683D" w:rsidP="0071683D">
      <w:pPr>
        <w:ind w:left="0"/>
      </w:pPr>
      <w:r w:rsidRPr="0071683D">
        <w:t xml:space="preserve">Certain environmental readings such as temperature and humidity can be observed from the web app or phone </w:t>
      </w:r>
      <w:proofErr w:type="gramStart"/>
      <w:r w:rsidRPr="0071683D">
        <w:t>app which</w:t>
      </w:r>
      <w:proofErr w:type="gramEnd"/>
      <w:r w:rsidRPr="0071683D">
        <w:t xml:space="preserve"> may be useful in laboratories.</w:t>
      </w:r>
    </w:p>
    <w:p w:rsidR="0071683D" w:rsidRDefault="0071683D" w:rsidP="0071683D">
      <w:pPr>
        <w:ind w:left="0"/>
      </w:pPr>
    </w:p>
    <w:p w:rsidR="00724179" w:rsidRDefault="0071683D" w:rsidP="0071683D">
      <w:pPr>
        <w:ind w:left="0"/>
      </w:pPr>
      <w:r w:rsidRPr="0071683D">
        <w:rPr>
          <w:iCs/>
        </w:rPr>
        <w:t xml:space="preserve">We seek to implement this solution as shown in the </w:t>
      </w:r>
      <w:r>
        <w:rPr>
          <w:iCs/>
        </w:rPr>
        <w:t>pictures below.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B9E6B" wp14:editId="3629474A">
                <wp:simplePos x="0" y="0"/>
                <wp:positionH relativeFrom="column">
                  <wp:posOffset>3902710</wp:posOffset>
                </wp:positionH>
                <wp:positionV relativeFrom="paragraph">
                  <wp:posOffset>2750185</wp:posOffset>
                </wp:positionV>
                <wp:extent cx="223520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683D" w:rsidRPr="00614814" w:rsidRDefault="0071683D" w:rsidP="0071683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A1BEE">
                              <w:t>2: Relay connection with appliance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EB9E6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7.3pt;margin-top:216.55pt;width:17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" stroked="f">
                <v:textbox style="mso-fit-shape-to-text:t" inset="0,0,0,0">
                  <w:txbxContent>
                    <w:p w:rsidR="0071683D" w:rsidRPr="00614814" w:rsidRDefault="0071683D" w:rsidP="0071683D">
                      <w:pPr>
                        <w:pStyle w:val="Caption"/>
                      </w:pPr>
                      <w:r>
                        <w:t xml:space="preserve">Figure </w:t>
                      </w:r>
                      <w:r w:rsidR="00DA1BEE">
                        <w:t>2: Relay connection with appliance</w:t>
                      </w:r>
                    </w:p>
                  </w:txbxContent>
                </v:textbox>
              </v:shape>
            </w:pict>
          </mc:Fallback>
        </mc:AlternateContent>
      </w:r>
      <w:r w:rsidRPr="0071683D">
        <w:drawing>
          <wp:anchor distT="0" distB="0" distL="114300" distR="114300" simplePos="0" relativeHeight="251660288" behindDoc="0" locked="0" layoutInCell="1" allowOverlap="1" wp14:anchorId="57CEB8D1" wp14:editId="511211B0">
            <wp:simplePos x="0" y="0"/>
            <wp:positionH relativeFrom="margin">
              <wp:posOffset>3903133</wp:posOffset>
            </wp:positionH>
            <wp:positionV relativeFrom="paragraph">
              <wp:posOffset>547159</wp:posOffset>
            </wp:positionV>
            <wp:extent cx="2235200" cy="2146300"/>
            <wp:effectExtent l="0" t="0" r="0" b="635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2" b="6160"/>
                    <a:stretch/>
                  </pic:blipFill>
                  <pic:spPr bwMode="auto">
                    <a:xfrm>
                      <a:off x="0" y="0"/>
                      <a:ext cx="223520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5047B" wp14:editId="5019D1CD">
                <wp:simplePos x="0" y="0"/>
                <wp:positionH relativeFrom="column">
                  <wp:posOffset>-38100</wp:posOffset>
                </wp:positionH>
                <wp:positionV relativeFrom="paragraph">
                  <wp:posOffset>2809240</wp:posOffset>
                </wp:positionV>
                <wp:extent cx="329755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683D" w:rsidRPr="00552BF0" w:rsidRDefault="0071683D" w:rsidP="0071683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DA1BEE">
                              <w:t>: Relay connection with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5047B" id="Text Box 1" o:spid="_x0000_s1027" type="#_x0000_t202" style="position:absolute;margin-left:-3pt;margin-top:221.2pt;width:259.6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" stroked="f">
                <v:textbox style="mso-fit-shape-to-text:t" inset="0,0,0,0">
                  <w:txbxContent>
                    <w:p w:rsidR="0071683D" w:rsidRPr="00552BF0" w:rsidRDefault="0071683D" w:rsidP="0071683D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DA1BEE">
                        <w:t>: Relay connection with raspberry pi</w:t>
                      </w:r>
                    </w:p>
                  </w:txbxContent>
                </v:textbox>
              </v:shape>
            </w:pict>
          </mc:Fallback>
        </mc:AlternateContent>
      </w:r>
      <w:r w:rsidRPr="0071683D">
        <w:drawing>
          <wp:anchor distT="0" distB="0" distL="114300" distR="114300" simplePos="0" relativeHeight="251659264" behindDoc="0" locked="0" layoutInCell="1" allowOverlap="1" wp14:anchorId="54B2F81B" wp14:editId="5FF4E56B">
            <wp:simplePos x="0" y="0"/>
            <wp:positionH relativeFrom="margin">
              <wp:posOffset>-38101</wp:posOffset>
            </wp:positionH>
            <wp:positionV relativeFrom="paragraph">
              <wp:posOffset>691092</wp:posOffset>
            </wp:positionV>
            <wp:extent cx="3297767" cy="2061633"/>
            <wp:effectExtent l="0" t="0" r="0" b="0"/>
            <wp:wrapNone/>
            <wp:docPr id="9" name="Content Placeholder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" t="3457" r="3634" b="3034"/>
                    <a:stretch/>
                  </pic:blipFill>
                  <pic:spPr bwMode="auto">
                    <a:xfrm>
                      <a:off x="0" y="0"/>
                      <a:ext cx="3297767" cy="206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Pr="00724179" w:rsidRDefault="00724179" w:rsidP="00724179"/>
    <w:p w:rsidR="00724179" w:rsidRDefault="00724179" w:rsidP="00724179">
      <w:pPr>
        <w:ind w:left="0"/>
      </w:pPr>
    </w:p>
    <w:p w:rsidR="00724179" w:rsidRPr="00724179" w:rsidRDefault="00724179" w:rsidP="00724179">
      <w:pPr>
        <w:ind w:left="0"/>
        <w:rPr>
          <w:sz w:val="18"/>
        </w:rPr>
      </w:pPr>
      <w:hyperlink r:id="rId9" w:history="1">
        <w:r w:rsidRPr="00724179">
          <w:rPr>
            <w:rStyle w:val="Hyperlink"/>
            <w:sz w:val="18"/>
          </w:rPr>
          <w:t>https://www.instructables.com/id/Raspberry-Pi-Home-Automation-Control-lights-comput/</w:t>
        </w:r>
      </w:hyperlink>
    </w:p>
    <w:p w:rsidR="00724179" w:rsidRDefault="00724179" w:rsidP="00724179"/>
    <w:p w:rsidR="0071683D" w:rsidRDefault="0071683D" w:rsidP="0055649C">
      <w:pPr>
        <w:pStyle w:val="Subtitle"/>
        <w:ind w:left="0"/>
        <w:jc w:val="left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1DC" w:rsidRPr="0055649C" w:rsidTr="009B3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701DC" w:rsidRPr="004701DC" w:rsidRDefault="004701DC" w:rsidP="004701DC">
            <w:pPr>
              <w:ind w:left="0" w:right="0"/>
              <w:jc w:val="center"/>
              <w:rPr>
                <w:sz w:val="30"/>
              </w:rPr>
            </w:pPr>
            <w:r w:rsidRPr="004701DC">
              <w:rPr>
                <w:sz w:val="30"/>
              </w:rPr>
              <w:lastRenderedPageBreak/>
              <w:t>HARDWARE RESOURCES</w:t>
            </w:r>
          </w:p>
        </w:tc>
      </w:tr>
      <w:tr w:rsidR="004701DC" w:rsidRPr="0055649C" w:rsidTr="00B97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701DC" w:rsidRPr="0055649C" w:rsidRDefault="004701DC" w:rsidP="00B54023">
            <w:pPr>
              <w:ind w:left="0" w:right="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675" w:type="dxa"/>
          </w:tcPr>
          <w:p w:rsidR="004701DC" w:rsidRPr="004701DC" w:rsidRDefault="004701DC" w:rsidP="00B54023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4701DC">
              <w:rPr>
                <w:b/>
                <w:sz w:val="28"/>
              </w:rPr>
              <w:t>FUNCTION</w:t>
            </w:r>
          </w:p>
        </w:tc>
      </w:tr>
      <w:tr w:rsidR="00A45063" w:rsidRPr="0055649C" w:rsidTr="00F231D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45063" w:rsidRPr="004701DC" w:rsidRDefault="00A45063" w:rsidP="00B54023">
            <w:pPr>
              <w:ind w:left="0" w:right="0"/>
              <w:rPr>
                <w:bCs w:val="0"/>
                <w:sz w:val="24"/>
              </w:rPr>
            </w:pPr>
            <w:r w:rsidRPr="00B47BEC">
              <w:rPr>
                <w:b w:val="0"/>
                <w:sz w:val="24"/>
              </w:rPr>
              <w:t>Raspberry Pi 3</w:t>
            </w:r>
          </w:p>
        </w:tc>
        <w:tc>
          <w:tcPr>
            <w:tcW w:w="4675" w:type="dxa"/>
          </w:tcPr>
          <w:p w:rsidR="00A45063" w:rsidRPr="0086358D" w:rsidRDefault="0086358D" w:rsidP="00B540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Micro-controller for sensors</w:t>
            </w:r>
          </w:p>
        </w:tc>
      </w:tr>
      <w:tr w:rsidR="00A45063" w:rsidRPr="0055649C" w:rsidTr="008C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45063" w:rsidRPr="00B47BEC" w:rsidRDefault="00A45063" w:rsidP="00B54023">
            <w:pPr>
              <w:ind w:left="0" w:right="0"/>
              <w:rPr>
                <w:bCs w:val="0"/>
                <w:sz w:val="24"/>
              </w:rPr>
            </w:pPr>
            <w:r w:rsidRPr="00B47BEC">
              <w:rPr>
                <w:b w:val="0"/>
                <w:sz w:val="24"/>
              </w:rPr>
              <w:t>Infrared sensor</w:t>
            </w:r>
          </w:p>
        </w:tc>
        <w:tc>
          <w:tcPr>
            <w:tcW w:w="4675" w:type="dxa"/>
          </w:tcPr>
          <w:p w:rsidR="00A45063" w:rsidRPr="0086358D" w:rsidRDefault="0086358D" w:rsidP="00B54023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Remote Controller</w:t>
            </w:r>
          </w:p>
        </w:tc>
      </w:tr>
      <w:tr w:rsidR="00A45063" w:rsidRPr="0055649C" w:rsidTr="008C23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45063" w:rsidRPr="00B47BEC" w:rsidRDefault="00A45063" w:rsidP="00B54023">
            <w:pPr>
              <w:ind w:left="0" w:right="0"/>
              <w:rPr>
                <w:bCs w:val="0"/>
                <w:sz w:val="24"/>
              </w:rPr>
            </w:pPr>
            <w:r w:rsidRPr="00B47BEC">
              <w:rPr>
                <w:b w:val="0"/>
                <w:sz w:val="24"/>
              </w:rPr>
              <w:t>Relay Connector</w:t>
            </w:r>
          </w:p>
        </w:tc>
        <w:tc>
          <w:tcPr>
            <w:tcW w:w="4675" w:type="dxa"/>
          </w:tcPr>
          <w:p w:rsidR="00A45063" w:rsidRPr="0086358D" w:rsidRDefault="0086358D" w:rsidP="00B540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Switching ON/OFF Appliances/Devices</w:t>
            </w:r>
          </w:p>
        </w:tc>
      </w:tr>
      <w:tr w:rsidR="00A45063" w:rsidRPr="0055649C" w:rsidTr="008C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45063" w:rsidRPr="00B47BEC" w:rsidRDefault="00A45063" w:rsidP="00B54023">
            <w:pPr>
              <w:ind w:left="0" w:right="0"/>
              <w:rPr>
                <w:bCs w:val="0"/>
                <w:sz w:val="24"/>
              </w:rPr>
            </w:pPr>
            <w:r w:rsidRPr="00B47BEC">
              <w:rPr>
                <w:b w:val="0"/>
                <w:sz w:val="24"/>
              </w:rPr>
              <w:t>Switch</w:t>
            </w:r>
          </w:p>
        </w:tc>
        <w:tc>
          <w:tcPr>
            <w:tcW w:w="4675" w:type="dxa"/>
          </w:tcPr>
          <w:p w:rsidR="00A45063" w:rsidRPr="0086358D" w:rsidRDefault="00A45063" w:rsidP="00B54023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</w:p>
        </w:tc>
      </w:tr>
      <w:tr w:rsidR="00A45063" w:rsidRPr="0055649C" w:rsidTr="008C23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45063" w:rsidRPr="00B47BEC" w:rsidRDefault="00A45063" w:rsidP="00B54023">
            <w:pPr>
              <w:ind w:left="0" w:right="0"/>
              <w:rPr>
                <w:bCs w:val="0"/>
                <w:sz w:val="24"/>
              </w:rPr>
            </w:pPr>
            <w:r w:rsidRPr="00B47BEC">
              <w:rPr>
                <w:b w:val="0"/>
                <w:sz w:val="24"/>
              </w:rPr>
              <w:t>Bulb</w:t>
            </w:r>
          </w:p>
        </w:tc>
        <w:tc>
          <w:tcPr>
            <w:tcW w:w="4675" w:type="dxa"/>
          </w:tcPr>
          <w:p w:rsidR="00A45063" w:rsidRPr="0086358D" w:rsidRDefault="00A45063" w:rsidP="00B5402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063" w:rsidRPr="0055649C" w:rsidTr="008C2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45063" w:rsidRPr="00B47BEC" w:rsidRDefault="00A45063" w:rsidP="00A45063">
            <w:pPr>
              <w:ind w:left="0" w:right="0"/>
              <w:rPr>
                <w:b w:val="0"/>
                <w:sz w:val="24"/>
              </w:rPr>
            </w:pPr>
            <w:r w:rsidRPr="00B47BEC">
              <w:rPr>
                <w:b w:val="0"/>
                <w:sz w:val="24"/>
              </w:rPr>
              <w:t xml:space="preserve">Copper wire </w:t>
            </w:r>
          </w:p>
        </w:tc>
        <w:tc>
          <w:tcPr>
            <w:tcW w:w="4675" w:type="dxa"/>
          </w:tcPr>
          <w:p w:rsidR="00A45063" w:rsidRPr="0086358D" w:rsidRDefault="00563C5D" w:rsidP="00A45063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Circuit connections</w:t>
            </w:r>
          </w:p>
        </w:tc>
      </w:tr>
      <w:tr w:rsidR="00A45063" w:rsidRPr="0055649C" w:rsidTr="008C23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45063" w:rsidRPr="00B47BEC" w:rsidRDefault="00A45063" w:rsidP="00A45063">
            <w:pPr>
              <w:ind w:left="0" w:right="0"/>
              <w:rPr>
                <w:bCs w:val="0"/>
                <w:sz w:val="24"/>
              </w:rPr>
            </w:pPr>
            <w:r w:rsidRPr="00B47BEC">
              <w:rPr>
                <w:b w:val="0"/>
                <w:sz w:val="24"/>
              </w:rPr>
              <w:t>Temperature &amp; Humidity Sensor (DHT11)</w:t>
            </w:r>
          </w:p>
        </w:tc>
        <w:tc>
          <w:tcPr>
            <w:tcW w:w="4675" w:type="dxa"/>
          </w:tcPr>
          <w:p w:rsidR="00A45063" w:rsidRPr="0086358D" w:rsidRDefault="00563C5D" w:rsidP="00A45063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Sensing temperature and humidity</w:t>
            </w:r>
          </w:p>
        </w:tc>
      </w:tr>
    </w:tbl>
    <w:p w:rsidR="0055649C" w:rsidRPr="0055649C" w:rsidRDefault="0055649C" w:rsidP="0055649C">
      <w:pPr>
        <w:ind w:left="0"/>
      </w:pPr>
    </w:p>
    <w:p w:rsidR="0055649C" w:rsidRDefault="0055649C" w:rsidP="0055649C"/>
    <w:p w:rsidR="00B47BEC" w:rsidRDefault="00B47BEC" w:rsidP="0055649C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31D1" w:rsidRPr="0055649C" w:rsidTr="00384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231D1" w:rsidRPr="0055649C" w:rsidRDefault="00F231D1" w:rsidP="00F231D1">
            <w:pPr>
              <w:ind w:left="0" w:right="0"/>
              <w:jc w:val="center"/>
              <w:rPr>
                <w:sz w:val="28"/>
              </w:rPr>
            </w:pPr>
            <w:r w:rsidRPr="00B47BEC">
              <w:rPr>
                <w:sz w:val="28"/>
              </w:rPr>
              <w:t>Other (Technologies) Resources</w:t>
            </w:r>
          </w:p>
        </w:tc>
      </w:tr>
      <w:tr w:rsidR="00F231D1" w:rsidRPr="0055649C" w:rsidTr="0038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31D1" w:rsidRPr="0055649C" w:rsidRDefault="00F231D1" w:rsidP="00384146">
            <w:pPr>
              <w:ind w:left="0" w:right="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675" w:type="dxa"/>
          </w:tcPr>
          <w:p w:rsidR="00F231D1" w:rsidRPr="004701DC" w:rsidRDefault="00F231D1" w:rsidP="00384146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4701DC">
              <w:rPr>
                <w:b/>
                <w:sz w:val="28"/>
              </w:rPr>
              <w:t>FUNCTION</w:t>
            </w:r>
          </w:p>
        </w:tc>
      </w:tr>
      <w:tr w:rsidR="00F231D1" w:rsidRPr="0055649C" w:rsidTr="0038414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31D1" w:rsidRPr="00B47BEC" w:rsidRDefault="00F231D1" w:rsidP="00F231D1">
            <w:pPr>
              <w:spacing w:line="216" w:lineRule="auto"/>
              <w:ind w:left="0"/>
              <w:rPr>
                <w:b w:val="0"/>
                <w:sz w:val="28"/>
                <w:szCs w:val="28"/>
              </w:rPr>
            </w:pPr>
            <w:proofErr w:type="spellStart"/>
            <w:r w:rsidRPr="00B47BEC">
              <w:rPr>
                <w:rFonts w:hAnsi="Calibri"/>
                <w:b w:val="0"/>
                <w:color w:val="000000" w:themeColor="text1"/>
                <w:kern w:val="24"/>
                <w:sz w:val="28"/>
                <w:szCs w:val="28"/>
              </w:rPr>
              <w:t>Mqqt</w:t>
            </w:r>
            <w:proofErr w:type="spellEnd"/>
            <w:r w:rsidRPr="00B47BEC">
              <w:rPr>
                <w:rFonts w:hAnsi="Calibri"/>
                <w:b w:val="0"/>
                <w:color w:val="000000" w:themeColor="text1"/>
                <w:kern w:val="24"/>
                <w:sz w:val="28"/>
                <w:szCs w:val="28"/>
              </w:rPr>
              <w:t xml:space="preserve"> Protocol (Mosquito Broker)</w:t>
            </w:r>
          </w:p>
        </w:tc>
        <w:tc>
          <w:tcPr>
            <w:tcW w:w="4675" w:type="dxa"/>
          </w:tcPr>
          <w:p w:rsidR="00F231D1" w:rsidRPr="00EF03D6" w:rsidRDefault="00F231D1" w:rsidP="00F231D1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231D1" w:rsidRPr="0055649C" w:rsidTr="0038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31D1" w:rsidRPr="00B47BEC" w:rsidRDefault="00F231D1" w:rsidP="00F231D1">
            <w:pPr>
              <w:spacing w:line="216" w:lineRule="auto"/>
              <w:ind w:left="0"/>
              <w:rPr>
                <w:b w:val="0"/>
                <w:sz w:val="28"/>
                <w:szCs w:val="28"/>
              </w:rPr>
            </w:pPr>
            <w:proofErr w:type="spellStart"/>
            <w:r w:rsidRPr="00B47BEC">
              <w:rPr>
                <w:rFonts w:hAnsi="Calibri"/>
                <w:b w:val="0"/>
                <w:color w:val="000000" w:themeColor="text1"/>
                <w:kern w:val="24"/>
                <w:sz w:val="28"/>
                <w:szCs w:val="28"/>
              </w:rPr>
              <w:t>Heroku</w:t>
            </w:r>
            <w:proofErr w:type="spellEnd"/>
          </w:p>
        </w:tc>
        <w:tc>
          <w:tcPr>
            <w:tcW w:w="4675" w:type="dxa"/>
          </w:tcPr>
          <w:p w:rsidR="00F231D1" w:rsidRPr="00EF03D6" w:rsidRDefault="00EF03D6" w:rsidP="00F231D1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Hosting Web Server</w:t>
            </w:r>
          </w:p>
        </w:tc>
      </w:tr>
      <w:tr w:rsidR="00F231D1" w:rsidRPr="0055649C" w:rsidTr="0038414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31D1" w:rsidRPr="00B47BEC" w:rsidRDefault="00F231D1" w:rsidP="00F231D1">
            <w:pPr>
              <w:spacing w:line="216" w:lineRule="auto"/>
              <w:ind w:left="0"/>
              <w:rPr>
                <w:b w:val="0"/>
                <w:sz w:val="28"/>
                <w:szCs w:val="28"/>
              </w:rPr>
            </w:pPr>
            <w:r w:rsidRPr="00B47BEC">
              <w:rPr>
                <w:rFonts w:hAnsi="Calibri"/>
                <w:b w:val="0"/>
                <w:color w:val="000000" w:themeColor="text1"/>
                <w:kern w:val="24"/>
                <w:sz w:val="28"/>
                <w:szCs w:val="28"/>
              </w:rPr>
              <w:t>Python3</w:t>
            </w:r>
          </w:p>
        </w:tc>
        <w:tc>
          <w:tcPr>
            <w:tcW w:w="4675" w:type="dxa"/>
          </w:tcPr>
          <w:p w:rsidR="00F231D1" w:rsidRPr="00EF03D6" w:rsidRDefault="00EF03D6" w:rsidP="00F231D1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Embedded System Programming</w:t>
            </w:r>
          </w:p>
        </w:tc>
      </w:tr>
      <w:tr w:rsidR="00F231D1" w:rsidRPr="0055649C" w:rsidTr="00384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31D1" w:rsidRPr="00B47BEC" w:rsidRDefault="00F231D1" w:rsidP="00F231D1">
            <w:pPr>
              <w:spacing w:line="216" w:lineRule="auto"/>
              <w:ind w:left="0"/>
              <w:rPr>
                <w:b w:val="0"/>
                <w:sz w:val="28"/>
                <w:szCs w:val="28"/>
              </w:rPr>
            </w:pPr>
            <w:r w:rsidRPr="00B47BEC">
              <w:rPr>
                <w:rFonts w:hAnsi="Calibri"/>
                <w:b w:val="0"/>
                <w:color w:val="000000" w:themeColor="text1"/>
                <w:kern w:val="24"/>
                <w:sz w:val="28"/>
                <w:szCs w:val="28"/>
              </w:rPr>
              <w:t>Django</w:t>
            </w:r>
          </w:p>
        </w:tc>
        <w:tc>
          <w:tcPr>
            <w:tcW w:w="4675" w:type="dxa"/>
          </w:tcPr>
          <w:p w:rsidR="00F231D1" w:rsidRPr="00EF03D6" w:rsidRDefault="00EF03D6" w:rsidP="00F231D1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Web Server Implementation</w:t>
            </w:r>
          </w:p>
        </w:tc>
      </w:tr>
      <w:tr w:rsidR="00F231D1" w:rsidRPr="0055649C" w:rsidTr="00384146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31D1" w:rsidRPr="00B47BEC" w:rsidRDefault="00F231D1" w:rsidP="00F231D1">
            <w:pPr>
              <w:spacing w:line="216" w:lineRule="auto"/>
              <w:ind w:left="0"/>
              <w:rPr>
                <w:b w:val="0"/>
                <w:sz w:val="28"/>
                <w:szCs w:val="28"/>
              </w:rPr>
            </w:pPr>
            <w:r w:rsidRPr="00B47BEC">
              <w:rPr>
                <w:rFonts w:hAnsi="Calibri"/>
                <w:b w:val="0"/>
                <w:color w:val="000000" w:themeColor="text1"/>
                <w:kern w:val="24"/>
                <w:sz w:val="28"/>
                <w:szCs w:val="28"/>
              </w:rPr>
              <w:t>React</w:t>
            </w:r>
          </w:p>
        </w:tc>
        <w:tc>
          <w:tcPr>
            <w:tcW w:w="4675" w:type="dxa"/>
          </w:tcPr>
          <w:p w:rsidR="00F231D1" w:rsidRPr="00EF03D6" w:rsidRDefault="00EF03D6" w:rsidP="00F231D1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Web Application Frontend</w:t>
            </w:r>
          </w:p>
        </w:tc>
      </w:tr>
    </w:tbl>
    <w:p w:rsidR="00F231D1" w:rsidRDefault="00F231D1" w:rsidP="0055649C"/>
    <w:p w:rsidR="00F231D1" w:rsidRDefault="00F231D1" w:rsidP="0055649C"/>
    <w:p w:rsidR="00F231D1" w:rsidRDefault="00F231D1" w:rsidP="0055649C"/>
    <w:p w:rsidR="00326672" w:rsidRDefault="00326672" w:rsidP="0055649C"/>
    <w:p w:rsidR="00326672" w:rsidRDefault="00326672" w:rsidP="0055649C"/>
    <w:p w:rsidR="00217AC9" w:rsidRDefault="00217AC9" w:rsidP="00217AC9">
      <w:pPr>
        <w:pStyle w:val="Heading2"/>
      </w:pPr>
      <w:r>
        <w:t>IMPLEMENTATION</w:t>
      </w:r>
    </w:p>
    <w:p w:rsidR="00217AC9" w:rsidRPr="00217AC9" w:rsidRDefault="00217AC9" w:rsidP="00A45063">
      <w:pPr>
        <w:pStyle w:val="Heading3"/>
      </w:pPr>
    </w:p>
    <w:sectPr w:rsidR="00217AC9" w:rsidRPr="00217AC9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457" w:rsidRDefault="00107457">
      <w:r>
        <w:separator/>
      </w:r>
    </w:p>
    <w:p w:rsidR="00107457" w:rsidRDefault="00107457"/>
  </w:endnote>
  <w:endnote w:type="continuationSeparator" w:id="0">
    <w:p w:rsidR="00107457" w:rsidRDefault="00107457">
      <w:r>
        <w:continuationSeparator/>
      </w:r>
    </w:p>
    <w:p w:rsidR="00107457" w:rsidRDefault="001074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sdt>
        <w:sdtPr>
          <w:alias w:val="Enter date:"/>
          <w:tag w:val="Enter date:"/>
          <w:id w:val="-666626265"/>
          <w:placeholder>
            <w:docPart w:val="B0E27522D4004C40953BA15260BD22F2"/>
          </w:placeholder>
          <w:temporary/>
          <w:showingPlcHdr/>
          <w15:appearance w15:val="hidden"/>
        </w:sdtPr>
        <w:sdtEndPr/>
        <w:sdtContent>
          <w:tc>
            <w:tcPr>
              <w:tcW w:w="750" w:type="pct"/>
            </w:tcPr>
            <w:p w:rsidR="00907CBB" w:rsidRDefault="00B87079">
              <w:pPr>
                <w:pStyle w:val="Footer"/>
              </w:pPr>
              <w:r>
                <w:t>Date</w:t>
              </w:r>
            </w:p>
          </w:tc>
        </w:sdtContent>
      </w:sdt>
      <w:tc>
        <w:tcPr>
          <w:tcW w:w="3500" w:type="pct"/>
        </w:tcPr>
        <w:p w:rsidR="00907CBB" w:rsidRDefault="00107457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E9F7EB18395451F83018DCE61EE5CF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72005C">
                <w:t>SMART HOME DOCUMENTATION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563C5D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457" w:rsidRDefault="00107457">
      <w:r>
        <w:separator/>
      </w:r>
    </w:p>
    <w:p w:rsidR="00107457" w:rsidRDefault="00107457"/>
  </w:footnote>
  <w:footnote w:type="continuationSeparator" w:id="0">
    <w:p w:rsidR="00107457" w:rsidRDefault="00107457">
      <w:r>
        <w:continuationSeparator/>
      </w:r>
    </w:p>
    <w:p w:rsidR="00107457" w:rsidRDefault="001074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CBB" w:rsidRDefault="00107457">
    <w:pPr>
      <w:pStyle w:val="Header"/>
    </w:pPr>
    <w:sdt>
      <w:sdtPr>
        <w:alias w:val="Confidential:"/>
        <w:tag w:val="Confidential:"/>
        <w:id w:val="-797678126"/>
        <w:placeholder>
          <w:docPart w:val="08043693D2794CBBA1C7F336D63093E4"/>
        </w:placeholder>
        <w:temporary/>
        <w:showingPlcHdr/>
        <w15:appearance w15:val="hidden"/>
      </w:sdtPr>
      <w:sdtEndPr/>
      <w:sdtContent>
        <w:r w:rsidR="00B87079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B9BFE52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" fillcolor="#94b6d2 [3204]" stroked="f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A5051"/>
    <w:multiLevelType w:val="hybridMultilevel"/>
    <w:tmpl w:val="F6247AD8"/>
    <w:lvl w:ilvl="0" w:tplc="15407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4B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89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CC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AD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AE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C7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45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8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171B91"/>
    <w:multiLevelType w:val="hybridMultilevel"/>
    <w:tmpl w:val="9424AA12"/>
    <w:lvl w:ilvl="0" w:tplc="1708E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2B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5E1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C8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2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AF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C6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C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53"/>
    <w:rsid w:val="00067E02"/>
    <w:rsid w:val="00107457"/>
    <w:rsid w:val="00107CB6"/>
    <w:rsid w:val="00111CAB"/>
    <w:rsid w:val="0013333F"/>
    <w:rsid w:val="00193898"/>
    <w:rsid w:val="00217AC9"/>
    <w:rsid w:val="002B21AE"/>
    <w:rsid w:val="00312DD5"/>
    <w:rsid w:val="00326672"/>
    <w:rsid w:val="0033593E"/>
    <w:rsid w:val="003A19D6"/>
    <w:rsid w:val="004534A5"/>
    <w:rsid w:val="00454B2E"/>
    <w:rsid w:val="004566FA"/>
    <w:rsid w:val="004701DC"/>
    <w:rsid w:val="00495232"/>
    <w:rsid w:val="004A4EC4"/>
    <w:rsid w:val="005331CA"/>
    <w:rsid w:val="005504AE"/>
    <w:rsid w:val="0055649C"/>
    <w:rsid w:val="00563C5D"/>
    <w:rsid w:val="00616B53"/>
    <w:rsid w:val="00660B21"/>
    <w:rsid w:val="00714CE5"/>
    <w:rsid w:val="0071683D"/>
    <w:rsid w:val="0072005C"/>
    <w:rsid w:val="00724179"/>
    <w:rsid w:val="00736E05"/>
    <w:rsid w:val="00822A8D"/>
    <w:rsid w:val="00831731"/>
    <w:rsid w:val="00852FE0"/>
    <w:rsid w:val="0086358D"/>
    <w:rsid w:val="00874542"/>
    <w:rsid w:val="00907CBB"/>
    <w:rsid w:val="00913AE4"/>
    <w:rsid w:val="00976A9B"/>
    <w:rsid w:val="0099384F"/>
    <w:rsid w:val="009A32A1"/>
    <w:rsid w:val="00A45063"/>
    <w:rsid w:val="00A72CC5"/>
    <w:rsid w:val="00B47BEC"/>
    <w:rsid w:val="00B55F12"/>
    <w:rsid w:val="00B7063C"/>
    <w:rsid w:val="00B87079"/>
    <w:rsid w:val="00C41938"/>
    <w:rsid w:val="00C446E2"/>
    <w:rsid w:val="00C64B77"/>
    <w:rsid w:val="00CB5473"/>
    <w:rsid w:val="00DA0B66"/>
    <w:rsid w:val="00DA1BEE"/>
    <w:rsid w:val="00E039D5"/>
    <w:rsid w:val="00E279B8"/>
    <w:rsid w:val="00E756E6"/>
    <w:rsid w:val="00EA05B8"/>
    <w:rsid w:val="00EA2841"/>
    <w:rsid w:val="00EB203B"/>
    <w:rsid w:val="00EB44E8"/>
    <w:rsid w:val="00EF03D6"/>
    <w:rsid w:val="00F2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8FB65"/>
  <w15:chartTrackingRefBased/>
  <w15:docId w15:val="{4EF48D47-9419-4601-8D72-D6B2EC0F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E039D5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E039D5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11CAB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039D5"/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039D5"/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11CAB"/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GridTable4">
    <w:name w:val="Grid Table 4"/>
    <w:basedOn w:val="TableNormal"/>
    <w:uiPriority w:val="49"/>
    <w:rsid w:val="0055649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47BEC"/>
    <w:pPr>
      <w:spacing w:after="0"/>
      <w:ind w:left="720" w:right="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id/Raspberry-Pi-Home-Automation-Control-lights-comput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jemmy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E4CCC6636C4A1BA0101B64A1449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E0935-64B5-4E25-A2FA-3261883BC9BC}"/>
      </w:docPartPr>
      <w:docPartBody>
        <w:p w:rsidR="00000000" w:rsidRDefault="00F0562A">
          <w:pPr>
            <w:pStyle w:val="D9E4CCC6636C4A1BA0101B64A1449360"/>
          </w:pPr>
          <w:r>
            <w:t>Version</w:t>
          </w:r>
        </w:p>
      </w:docPartBody>
    </w:docPart>
    <w:docPart>
      <w:docPartPr>
        <w:name w:val="F281092E38CD40F2811A438D81508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4CE0F-2F10-4EF2-B3C4-BA543177B93A}"/>
      </w:docPartPr>
      <w:docPartBody>
        <w:p w:rsidR="00000000" w:rsidRDefault="00F0562A">
          <w:pPr>
            <w:pStyle w:val="F281092E38CD40F2811A438D81508A35"/>
          </w:pPr>
          <w:r>
            <w:t>Presented by:</w:t>
          </w:r>
        </w:p>
      </w:docPartBody>
    </w:docPart>
    <w:docPart>
      <w:docPartPr>
        <w:name w:val="F6CC5C9B2A89496A8525C40118270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C1E2D-4568-4352-B0D7-093113FB0080}"/>
      </w:docPartPr>
      <w:docPartBody>
        <w:p w:rsidR="00000000" w:rsidRDefault="00F0562A">
          <w:pPr>
            <w:pStyle w:val="F6CC5C9B2A89496A8525C40118270649"/>
          </w:pPr>
          <w:r>
            <w:t>Your name</w:t>
          </w:r>
        </w:p>
      </w:docPartBody>
    </w:docPart>
    <w:docPart>
      <w:docPartPr>
        <w:name w:val="08043693D2794CBBA1C7F336D630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C3076-A3C7-428B-A18E-94B561C581FB}"/>
      </w:docPartPr>
      <w:docPartBody>
        <w:p w:rsidR="00000000" w:rsidRDefault="00F0562A">
          <w:pPr>
            <w:pStyle w:val="08043693D2794CBBA1C7F336D63093E4"/>
          </w:pPr>
          <w:r>
            <w:t>Goals</w:t>
          </w:r>
        </w:p>
      </w:docPartBody>
    </w:docPart>
    <w:docPart>
      <w:docPartPr>
        <w:name w:val="B0E27522D4004C40953BA15260BD2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ABDFA-C623-4227-91BE-8A4639A851E6}"/>
      </w:docPartPr>
      <w:docPartBody>
        <w:p w:rsidR="00000000" w:rsidRDefault="00F0562A">
          <w:pPr>
            <w:pStyle w:val="B0E27522D4004C40953BA15260BD22F2"/>
          </w:pPr>
          <w:r>
            <w:t>Lead name</w:t>
          </w:r>
        </w:p>
      </w:docPartBody>
    </w:docPart>
    <w:docPart>
      <w:docPartPr>
        <w:name w:val="EE9F7EB18395451F83018DCE61EE5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859C1-461D-4464-93D6-0EBD497A2AA2}"/>
      </w:docPartPr>
      <w:docPartBody>
        <w:p w:rsidR="00000000" w:rsidRDefault="00F0562A">
          <w:pPr>
            <w:pStyle w:val="EE9F7EB18395451F83018DCE61EE5CF1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2A"/>
    <w:rsid w:val="00F0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E4CCC6636C4A1BA0101B64A1449360">
    <w:name w:val="D9E4CCC6636C4A1BA0101B64A1449360"/>
  </w:style>
  <w:style w:type="paragraph" w:customStyle="1" w:styleId="6AFE6B4167824B65A40771BC79D29931">
    <w:name w:val="6AFE6B4167824B65A40771BC79D29931"/>
  </w:style>
  <w:style w:type="paragraph" w:customStyle="1" w:styleId="72C04B3A9A57408AB4CB32C816BB09FB">
    <w:name w:val="72C04B3A9A57408AB4CB32C816BB09FB"/>
  </w:style>
  <w:style w:type="paragraph" w:customStyle="1" w:styleId="F281092E38CD40F2811A438D81508A35">
    <w:name w:val="F281092E38CD40F2811A438D81508A35"/>
  </w:style>
  <w:style w:type="paragraph" w:customStyle="1" w:styleId="F6CC5C9B2A89496A8525C40118270649">
    <w:name w:val="F6CC5C9B2A89496A8525C40118270649"/>
  </w:style>
  <w:style w:type="paragraph" w:customStyle="1" w:styleId="308736D1E92A432593B1E3A2053D2E77">
    <w:name w:val="308736D1E92A432593B1E3A2053D2E77"/>
  </w:style>
  <w:style w:type="paragraph" w:customStyle="1" w:styleId="60E75A9494F34287A4BB9163BF7E1B4F">
    <w:name w:val="60E75A9494F34287A4BB9163BF7E1B4F"/>
  </w:style>
  <w:style w:type="paragraph" w:customStyle="1" w:styleId="798FD025C5B8407AB2948D547039701D">
    <w:name w:val="798FD025C5B8407AB2948D547039701D"/>
  </w:style>
  <w:style w:type="paragraph" w:customStyle="1" w:styleId="5A3859878E3042878AC48A51525044C6">
    <w:name w:val="5A3859878E3042878AC48A51525044C6"/>
  </w:style>
  <w:style w:type="paragraph" w:customStyle="1" w:styleId="112C4855E5E44250AC351E57B53C5D18">
    <w:name w:val="112C4855E5E44250AC351E57B53C5D18"/>
  </w:style>
  <w:style w:type="paragraph" w:customStyle="1" w:styleId="2AC6C5BC56DB44CCAEB07C824B08C71C">
    <w:name w:val="2AC6C5BC56DB44CCAEB07C824B08C71C"/>
  </w:style>
  <w:style w:type="paragraph" w:customStyle="1" w:styleId="5D5BBA881A8B41F7820208BB43161707">
    <w:name w:val="5D5BBA881A8B41F7820208BB43161707"/>
  </w:style>
  <w:style w:type="paragraph" w:customStyle="1" w:styleId="A583D0E452A44658B3DD5C4A880CE971">
    <w:name w:val="A583D0E452A44658B3DD5C4A880CE971"/>
  </w:style>
  <w:style w:type="paragraph" w:customStyle="1" w:styleId="67F7DD6498104E75BB8D2B30F6C9D3DC">
    <w:name w:val="67F7DD6498104E75BB8D2B30F6C9D3DC"/>
  </w:style>
  <w:style w:type="paragraph" w:customStyle="1" w:styleId="E1E36E65F24A41F2A440CBE2C57480A1">
    <w:name w:val="E1E36E65F24A41F2A440CBE2C57480A1"/>
  </w:style>
  <w:style w:type="paragraph" w:customStyle="1" w:styleId="CC0B9EC4C3424A64877DFEEBD3701153">
    <w:name w:val="CC0B9EC4C3424A64877DFEEBD3701153"/>
  </w:style>
  <w:style w:type="paragraph" w:customStyle="1" w:styleId="684E8DC5920E42DA91F07A2C6FC0B72E">
    <w:name w:val="684E8DC5920E42DA91F07A2C6FC0B72E"/>
  </w:style>
  <w:style w:type="paragraph" w:customStyle="1" w:styleId="AC5F5CF1F6BC4CA493EF465769AB0BB8">
    <w:name w:val="AC5F5CF1F6BC4CA493EF465769AB0BB8"/>
  </w:style>
  <w:style w:type="paragraph" w:customStyle="1" w:styleId="5A293828E5944CBEA249F786761DB9F9">
    <w:name w:val="5A293828E5944CBEA249F786761DB9F9"/>
  </w:style>
  <w:style w:type="paragraph" w:customStyle="1" w:styleId="0F027E20EC8B476FA0D4323AC4BD070B">
    <w:name w:val="0F027E20EC8B476FA0D4323AC4BD070B"/>
  </w:style>
  <w:style w:type="paragraph" w:customStyle="1" w:styleId="8A9FEE2A59634A30821DE8862B69DFBA">
    <w:name w:val="8A9FEE2A59634A30821DE8862B69DFBA"/>
  </w:style>
  <w:style w:type="paragraph" w:customStyle="1" w:styleId="2EA769C97F044BC8B070DD7457D200C3">
    <w:name w:val="2EA769C97F044BC8B070DD7457D200C3"/>
  </w:style>
  <w:style w:type="paragraph" w:customStyle="1" w:styleId="5C42821006714752B8A52C797F1E77EF">
    <w:name w:val="5C42821006714752B8A52C797F1E77EF"/>
  </w:style>
  <w:style w:type="paragraph" w:customStyle="1" w:styleId="BA9B614FF3DD49C58073F17EFF5978E5">
    <w:name w:val="BA9B614FF3DD49C58073F17EFF5978E5"/>
  </w:style>
  <w:style w:type="paragraph" w:customStyle="1" w:styleId="ABF0057629AB451B9DB157AB3DE7C6F6">
    <w:name w:val="ABF0057629AB451B9DB157AB3DE7C6F6"/>
  </w:style>
  <w:style w:type="paragraph" w:customStyle="1" w:styleId="878953FC537447A79778ADA9F42E9E2B">
    <w:name w:val="878953FC537447A79778ADA9F42E9E2B"/>
  </w:style>
  <w:style w:type="paragraph" w:customStyle="1" w:styleId="A438FBD69EDA4BFF90F36C5190C4AB37">
    <w:name w:val="A438FBD69EDA4BFF90F36C5190C4AB37"/>
  </w:style>
  <w:style w:type="paragraph" w:customStyle="1" w:styleId="92645403E65844C5A410B602F5DE2CA3">
    <w:name w:val="92645403E65844C5A410B602F5DE2CA3"/>
  </w:style>
  <w:style w:type="paragraph" w:customStyle="1" w:styleId="02DEFD53141C48CB83CF7A50735574AD">
    <w:name w:val="02DEFD53141C48CB83CF7A50735574AD"/>
  </w:style>
  <w:style w:type="paragraph" w:customStyle="1" w:styleId="6D0EFE3288B849238AE0F683FAC972D2">
    <w:name w:val="6D0EFE3288B849238AE0F683FAC972D2"/>
  </w:style>
  <w:style w:type="paragraph" w:customStyle="1" w:styleId="98F4B6FFCB1D4C1AA152173D94EDF91D">
    <w:name w:val="98F4B6FFCB1D4C1AA152173D94EDF91D"/>
  </w:style>
  <w:style w:type="paragraph" w:customStyle="1" w:styleId="2AAC90894F574D8AA536CFFF93320460">
    <w:name w:val="2AAC90894F574D8AA536CFFF93320460"/>
  </w:style>
  <w:style w:type="paragraph" w:customStyle="1" w:styleId="C238B35250844665B382206A3D9669B5">
    <w:name w:val="C238B35250844665B382206A3D9669B5"/>
  </w:style>
  <w:style w:type="paragraph" w:customStyle="1" w:styleId="2963EC455B78421892ECF7869DFC51E1">
    <w:name w:val="2963EC455B78421892ECF7869DFC51E1"/>
  </w:style>
  <w:style w:type="paragraph" w:customStyle="1" w:styleId="51A1ECB3602F4097A128431C64083CD1">
    <w:name w:val="51A1ECB3602F4097A128431C64083CD1"/>
  </w:style>
  <w:style w:type="paragraph" w:customStyle="1" w:styleId="DE963150208B40E1ACD1EF260E2F35FB">
    <w:name w:val="DE963150208B40E1ACD1EF260E2F35FB"/>
  </w:style>
  <w:style w:type="paragraph" w:customStyle="1" w:styleId="A12B9ADA80CD4303A17DFC68C49769F3">
    <w:name w:val="A12B9ADA80CD4303A17DFC68C49769F3"/>
  </w:style>
  <w:style w:type="paragraph" w:customStyle="1" w:styleId="2881A94331B74E0A9466BB59EB0215BB">
    <w:name w:val="2881A94331B74E0A9466BB59EB0215BB"/>
  </w:style>
  <w:style w:type="paragraph" w:customStyle="1" w:styleId="22975F751D6847529CC0AB133E569684">
    <w:name w:val="22975F751D6847529CC0AB133E569684"/>
  </w:style>
  <w:style w:type="paragraph" w:customStyle="1" w:styleId="468E22E1599343EE83617E78E61818F2">
    <w:name w:val="468E22E1599343EE83617E78E61818F2"/>
  </w:style>
  <w:style w:type="paragraph" w:customStyle="1" w:styleId="27C87E3E1843490692E0948EE278FF0C">
    <w:name w:val="27C87E3E1843490692E0948EE278FF0C"/>
  </w:style>
  <w:style w:type="paragraph" w:customStyle="1" w:styleId="67635697C9E34A91A150AA802899433B">
    <w:name w:val="67635697C9E34A91A150AA802899433B"/>
  </w:style>
  <w:style w:type="paragraph" w:customStyle="1" w:styleId="AF3E07F7468E41E59867DBDC946452D7">
    <w:name w:val="AF3E07F7468E41E59867DBDC946452D7"/>
  </w:style>
  <w:style w:type="paragraph" w:customStyle="1" w:styleId="E37709B2D8804A959688A4F9943EF9F7">
    <w:name w:val="E37709B2D8804A959688A4F9943EF9F7"/>
  </w:style>
  <w:style w:type="paragraph" w:customStyle="1" w:styleId="95F7983DB8AE47E8A6BEA2AB782018F0">
    <w:name w:val="95F7983DB8AE47E8A6BEA2AB782018F0"/>
  </w:style>
  <w:style w:type="paragraph" w:customStyle="1" w:styleId="5FC9F3886E514C4EBBA787868D6DEF35">
    <w:name w:val="5FC9F3886E514C4EBBA787868D6DEF35"/>
  </w:style>
  <w:style w:type="paragraph" w:customStyle="1" w:styleId="377EF337CCB34222A51A5222BE863843">
    <w:name w:val="377EF337CCB34222A51A5222BE863843"/>
  </w:style>
  <w:style w:type="paragraph" w:customStyle="1" w:styleId="260479C2EA2141819F42E6AB7839E3C0">
    <w:name w:val="260479C2EA2141819F42E6AB7839E3C0"/>
  </w:style>
  <w:style w:type="paragraph" w:customStyle="1" w:styleId="9FCE32DEB2E8432B9192BBB530AF4612">
    <w:name w:val="9FCE32DEB2E8432B9192BBB530AF4612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02A4F58408049D3B714D551E5176166">
    <w:name w:val="802A4F58408049D3B714D551E5176166"/>
  </w:style>
  <w:style w:type="paragraph" w:customStyle="1" w:styleId="BCA54DBB7C7C45F897FBEB2F45333AF6">
    <w:name w:val="BCA54DBB7C7C45F897FBEB2F45333AF6"/>
  </w:style>
  <w:style w:type="paragraph" w:customStyle="1" w:styleId="D5FF83127F334A7F8DCA2B2F15FD543E">
    <w:name w:val="D5FF83127F334A7F8DCA2B2F15FD543E"/>
  </w:style>
  <w:style w:type="paragraph" w:customStyle="1" w:styleId="49D408F1C93D42F98EF0A4CA06D295A2">
    <w:name w:val="49D408F1C93D42F98EF0A4CA06D295A2"/>
  </w:style>
  <w:style w:type="paragraph" w:customStyle="1" w:styleId="7ECE7AFFFE8742E9AC6ABD57E0EDAD35">
    <w:name w:val="7ECE7AFFFE8742E9AC6ABD57E0EDAD35"/>
  </w:style>
  <w:style w:type="paragraph" w:customStyle="1" w:styleId="46C6914A80104A8EA22FED52DC8FA787">
    <w:name w:val="46C6914A80104A8EA22FED52DC8FA787"/>
  </w:style>
  <w:style w:type="paragraph" w:customStyle="1" w:styleId="4A204F85C57A48B8946C21BC603A8325">
    <w:name w:val="4A204F85C57A48B8946C21BC603A8325"/>
  </w:style>
  <w:style w:type="paragraph" w:customStyle="1" w:styleId="92F79E92DCAC4258AC597A220D87394A">
    <w:name w:val="92F79E92DCAC4258AC597A220D87394A"/>
  </w:style>
  <w:style w:type="paragraph" w:customStyle="1" w:styleId="783FF7BDFA914870974A3A54E6B89404">
    <w:name w:val="783FF7BDFA914870974A3A54E6B89404"/>
  </w:style>
  <w:style w:type="paragraph" w:customStyle="1" w:styleId="91ED34A24F0D4A7CB6F940DDBD1CBE37">
    <w:name w:val="91ED34A24F0D4A7CB6F940DDBD1CBE37"/>
  </w:style>
  <w:style w:type="paragraph" w:customStyle="1" w:styleId="F0DE0120716C4C19A298168490C0BEBB">
    <w:name w:val="F0DE0120716C4C19A298168490C0BEBB"/>
  </w:style>
  <w:style w:type="paragraph" w:customStyle="1" w:styleId="291E986E7967418CAC691516A4B41EA8">
    <w:name w:val="291E986E7967418CAC691516A4B41EA8"/>
  </w:style>
  <w:style w:type="paragraph" w:customStyle="1" w:styleId="7415E9FF238E49BCACA0A0ACB192ADC7">
    <w:name w:val="7415E9FF238E49BCACA0A0ACB192ADC7"/>
  </w:style>
  <w:style w:type="paragraph" w:customStyle="1" w:styleId="E2177210025A48F79C3EA29B9E1F5E0A">
    <w:name w:val="E2177210025A48F79C3EA29B9E1F5E0A"/>
  </w:style>
  <w:style w:type="paragraph" w:customStyle="1" w:styleId="4727B7AF04A24D919464115FDD5C611F">
    <w:name w:val="4727B7AF04A24D919464115FDD5C611F"/>
  </w:style>
  <w:style w:type="paragraph" w:customStyle="1" w:styleId="7556A716128844CEB1040A17E0434442">
    <w:name w:val="7556A716128844CEB1040A17E0434442"/>
  </w:style>
  <w:style w:type="paragraph" w:customStyle="1" w:styleId="A53236844C7C452ABA495BEDF83187EA">
    <w:name w:val="A53236844C7C452ABA495BEDF83187EA"/>
  </w:style>
  <w:style w:type="paragraph" w:customStyle="1" w:styleId="B930A251D4B64A1D8E006612F1325882">
    <w:name w:val="B930A251D4B64A1D8E006612F1325882"/>
  </w:style>
  <w:style w:type="paragraph" w:customStyle="1" w:styleId="0965E67AD01047138125D3BBCB2E0E53">
    <w:name w:val="0965E67AD01047138125D3BBCB2E0E53"/>
  </w:style>
  <w:style w:type="paragraph" w:customStyle="1" w:styleId="AB60307675674471A2AAA63503FF01DB">
    <w:name w:val="AB60307675674471A2AAA63503FF01DB"/>
  </w:style>
  <w:style w:type="paragraph" w:customStyle="1" w:styleId="5AFBCC2E8CDF4D6983EE529228F9C902">
    <w:name w:val="5AFBCC2E8CDF4D6983EE529228F9C902"/>
  </w:style>
  <w:style w:type="paragraph" w:customStyle="1" w:styleId="E173AFC9EB944982BBF25EAAB9909914">
    <w:name w:val="E173AFC9EB944982BBF25EAAB9909914"/>
  </w:style>
  <w:style w:type="paragraph" w:customStyle="1" w:styleId="B18DB395AA4849DA9B9BC8167C93C123">
    <w:name w:val="B18DB395AA4849DA9B9BC8167C93C123"/>
  </w:style>
  <w:style w:type="paragraph" w:customStyle="1" w:styleId="08043693D2794CBBA1C7F336D63093E4">
    <w:name w:val="08043693D2794CBBA1C7F336D63093E4"/>
  </w:style>
  <w:style w:type="paragraph" w:customStyle="1" w:styleId="B0E27522D4004C40953BA15260BD22F2">
    <w:name w:val="B0E27522D4004C40953BA15260BD22F2"/>
  </w:style>
  <w:style w:type="paragraph" w:customStyle="1" w:styleId="D40985F555CD4E79B93A9C3246348244">
    <w:name w:val="D40985F555CD4E79B93A9C3246348244"/>
  </w:style>
  <w:style w:type="paragraph" w:customStyle="1" w:styleId="428DF00FCE6C4015B23EF505C0C8C6DF">
    <w:name w:val="428DF00FCE6C4015B23EF505C0C8C6DF"/>
  </w:style>
  <w:style w:type="paragraph" w:customStyle="1" w:styleId="F982440D7BA34F60935EB17C67CF4CB3">
    <w:name w:val="F982440D7BA34F60935EB17C67CF4CB3"/>
  </w:style>
  <w:style w:type="paragraph" w:customStyle="1" w:styleId="A53BAD1247934AEABF44039164BE19A1">
    <w:name w:val="A53BAD1247934AEABF44039164BE19A1"/>
  </w:style>
  <w:style w:type="paragraph" w:customStyle="1" w:styleId="756E7B7BA5954EE5BFA09886C2AADE19">
    <w:name w:val="756E7B7BA5954EE5BFA09886C2AADE19"/>
  </w:style>
  <w:style w:type="paragraph" w:customStyle="1" w:styleId="716B83D9C21E4102A1E4C8CDDA613BAD">
    <w:name w:val="716B83D9C21E4102A1E4C8CDDA613BAD"/>
  </w:style>
  <w:style w:type="paragraph" w:customStyle="1" w:styleId="634B4BE5D18B44E4BAEF19A13065A1CA">
    <w:name w:val="634B4BE5D18B44E4BAEF19A13065A1CA"/>
  </w:style>
  <w:style w:type="paragraph" w:customStyle="1" w:styleId="AB45C1CDB8B94D718C8197FE7D934A8F">
    <w:name w:val="AB45C1CDB8B94D718C8197FE7D934A8F"/>
  </w:style>
  <w:style w:type="paragraph" w:customStyle="1" w:styleId="5039D681A8DA4AF59F20AD103E6E7456">
    <w:name w:val="5039D681A8DA4AF59F20AD103E6E7456"/>
  </w:style>
  <w:style w:type="paragraph" w:customStyle="1" w:styleId="A0AE1DB55408473685437FBBC78A519A">
    <w:name w:val="A0AE1DB55408473685437FBBC78A519A"/>
  </w:style>
  <w:style w:type="paragraph" w:customStyle="1" w:styleId="0340272B36E543EAA5A6DB090587724E">
    <w:name w:val="0340272B36E543EAA5A6DB090587724E"/>
  </w:style>
  <w:style w:type="paragraph" w:customStyle="1" w:styleId="1D8E373F73984319B9721BCC532AD9D3">
    <w:name w:val="1D8E373F73984319B9721BCC532AD9D3"/>
  </w:style>
  <w:style w:type="paragraph" w:customStyle="1" w:styleId="051D182C82594DC2B8B6BC357009B295">
    <w:name w:val="051D182C82594DC2B8B6BC357009B295"/>
  </w:style>
  <w:style w:type="paragraph" w:customStyle="1" w:styleId="FD14C76D437B495AA82DF15E2E283F6F">
    <w:name w:val="FD14C76D437B495AA82DF15E2E283F6F"/>
  </w:style>
  <w:style w:type="paragraph" w:customStyle="1" w:styleId="38389B3CEAF342A5B4DCD37D3A7226A4">
    <w:name w:val="38389B3CEAF342A5B4DCD37D3A7226A4"/>
  </w:style>
  <w:style w:type="paragraph" w:customStyle="1" w:styleId="5B3A2249E73E4ADB82494CBF6A2D7C49">
    <w:name w:val="5B3A2249E73E4ADB82494CBF6A2D7C49"/>
  </w:style>
  <w:style w:type="paragraph" w:customStyle="1" w:styleId="DCA7AE6F81B44EA78E4C44BE2D0BC7C0">
    <w:name w:val="DCA7AE6F81B44EA78E4C44BE2D0BC7C0"/>
  </w:style>
  <w:style w:type="paragraph" w:customStyle="1" w:styleId="F5237A3BC86648FC964679A7FD1BC607">
    <w:name w:val="F5237A3BC86648FC964679A7FD1BC607"/>
  </w:style>
  <w:style w:type="paragraph" w:customStyle="1" w:styleId="0BF13974C04640A28E023E04EBADF894">
    <w:name w:val="0BF13974C04640A28E023E04EBADF894"/>
  </w:style>
  <w:style w:type="paragraph" w:customStyle="1" w:styleId="08F44766C9EB4B5C9FF082D1679A1E75">
    <w:name w:val="08F44766C9EB4B5C9FF082D1679A1E75"/>
  </w:style>
  <w:style w:type="paragraph" w:customStyle="1" w:styleId="CA5A6257CD0A49D38DF8A5BCEAFB54C2">
    <w:name w:val="CA5A6257CD0A49D38DF8A5BCEAFB54C2"/>
  </w:style>
  <w:style w:type="paragraph" w:customStyle="1" w:styleId="8AB2F034FA5D4C099818F38F64B3E76F">
    <w:name w:val="8AB2F034FA5D4C099818F38F64B3E76F"/>
  </w:style>
  <w:style w:type="paragraph" w:customStyle="1" w:styleId="EE9F7EB18395451F83018DCE61EE5CF1">
    <w:name w:val="EE9F7EB18395451F83018DCE61EE5CF1"/>
  </w:style>
  <w:style w:type="paragraph" w:customStyle="1" w:styleId="43C762861C404B71835F2A498732366E">
    <w:name w:val="43C762861C404B71835F2A498732366E"/>
  </w:style>
  <w:style w:type="paragraph" w:customStyle="1" w:styleId="9730CC6E059B47CBA82EDA47E1F62325">
    <w:name w:val="9730CC6E059B47CBA82EDA47E1F62325"/>
  </w:style>
  <w:style w:type="paragraph" w:customStyle="1" w:styleId="48868E0AAA454F09804CB3EB103DD961">
    <w:name w:val="48868E0AAA454F09804CB3EB103DD961"/>
  </w:style>
  <w:style w:type="paragraph" w:customStyle="1" w:styleId="8A4F10D6B3A84033BBAD8685FAD5A332">
    <w:name w:val="8A4F10D6B3A84033BBAD8685FAD5A332"/>
  </w:style>
  <w:style w:type="paragraph" w:customStyle="1" w:styleId="7D4322951F8A43E5BE17D6628348FD94">
    <w:name w:val="7D4322951F8A43E5BE17D6628348FD94"/>
  </w:style>
  <w:style w:type="paragraph" w:customStyle="1" w:styleId="088984EB3BF341FEAEFCDF4B9310503E">
    <w:name w:val="088984EB3BF341FEAEFCDF4B9310503E"/>
  </w:style>
  <w:style w:type="paragraph" w:customStyle="1" w:styleId="F919C7824D304D82BED8042502DE1F85">
    <w:name w:val="F919C7824D304D82BED8042502DE1F85"/>
  </w:style>
  <w:style w:type="paragraph" w:customStyle="1" w:styleId="26C16BF6885D494399495DE6AAA62BC2">
    <w:name w:val="26C16BF6885D494399495DE6AAA62BC2"/>
  </w:style>
  <w:style w:type="paragraph" w:customStyle="1" w:styleId="A3B1253D358D432F8101947A9373F4A2">
    <w:name w:val="A3B1253D358D432F8101947A9373F4A2"/>
  </w:style>
  <w:style w:type="paragraph" w:customStyle="1" w:styleId="666CF327BEF74BDB88D713FB7F8F2184">
    <w:name w:val="666CF327BEF74BDB88D713FB7F8F2184"/>
  </w:style>
  <w:style w:type="paragraph" w:customStyle="1" w:styleId="4FC2093CF0404F8A9F1B9B38B6B20853">
    <w:name w:val="4FC2093CF0404F8A9F1B9B38B6B20853"/>
  </w:style>
  <w:style w:type="paragraph" w:customStyle="1" w:styleId="D1C6BB9CBEF04A41B70682A4618E9277">
    <w:name w:val="D1C6BB9CBEF04A41B70682A4618E9277"/>
  </w:style>
  <w:style w:type="paragraph" w:customStyle="1" w:styleId="1403F4FA160748079BA00649C9445436">
    <w:name w:val="1403F4FA160748079BA00649C9445436"/>
  </w:style>
  <w:style w:type="paragraph" w:customStyle="1" w:styleId="42F60F0E203842D5B9B81B71FC7C828C">
    <w:name w:val="42F60F0E203842D5B9B81B71FC7C8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50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house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Nsiah Akuoko</dc:creator>
  <cp:keywords>SMART HOME DOCUMENTATION</cp:keywords>
  <dc:description>Jerry &amp; DAWUD</dc:description>
  <cp:lastModifiedBy>Jeremiah Nsiah Akuoko</cp:lastModifiedBy>
  <cp:revision>23</cp:revision>
  <dcterms:created xsi:type="dcterms:W3CDTF">2018-11-15T16:03:00Z</dcterms:created>
  <dcterms:modified xsi:type="dcterms:W3CDTF">2018-11-15T16:53:00Z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